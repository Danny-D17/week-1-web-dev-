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E12432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75744B6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9F3E66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DA4FF0" w14:textId="77777777" w:rsidR="00A64310" w:rsidRPr="00A64310" w:rsidRDefault="00A64310" w:rsidP="00A64310">
            <w:pPr>
              <w:pStyle w:val="Title"/>
            </w:pPr>
            <w:r>
              <w:t>Daniel OGUNLEYE</w:t>
            </w:r>
          </w:p>
          <w:p w14:paraId="6E397A35" w14:textId="77777777" w:rsidR="001B2ABD" w:rsidRDefault="00A64310" w:rsidP="00A64310">
            <w:pPr>
              <w:pStyle w:val="Subtitle"/>
            </w:pPr>
            <w:r w:rsidRPr="00865018">
              <w:rPr>
                <w:spacing w:val="0"/>
                <w:w w:val="58"/>
              </w:rPr>
              <w:t>Undergraduate Studen</w:t>
            </w:r>
            <w:r w:rsidRPr="00865018">
              <w:rPr>
                <w:spacing w:val="21"/>
                <w:w w:val="58"/>
              </w:rPr>
              <w:t>t</w:t>
            </w:r>
          </w:p>
        </w:tc>
      </w:tr>
      <w:tr w:rsidR="001B2ABD" w14:paraId="5EFA5A3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15EA21AFC9E4B21BBEB8EC0B612E9AF"/>
              </w:placeholder>
              <w:temporary/>
              <w:showingPlcHdr/>
              <w15:appearance w15:val="hidden"/>
            </w:sdtPr>
            <w:sdtContent>
              <w:p w14:paraId="0DA731C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22D1D0B" w14:textId="707480B7" w:rsidR="00036450" w:rsidRDefault="00074DD4" w:rsidP="00D45059">
            <w:r>
              <w:t>My name is Ogunleye Daniel</w:t>
            </w:r>
            <w:r w:rsidR="001A44FA">
              <w:t xml:space="preserve"> </w:t>
            </w:r>
            <w:proofErr w:type="spellStart"/>
            <w:r w:rsidR="001A44FA">
              <w:t>Toluwanise</w:t>
            </w:r>
            <w:proofErr w:type="spellEnd"/>
            <w:r w:rsidR="001A44FA">
              <w:t>. I was born in Ikorodu, Lagos</w:t>
            </w:r>
            <w:r>
              <w:t>, Nigeria on the 17</w:t>
            </w:r>
            <w:r w:rsidRPr="00074DD4">
              <w:rPr>
                <w:vertAlign w:val="superscript"/>
              </w:rPr>
              <w:t>th</w:t>
            </w:r>
            <w:r>
              <w:t xml:space="preserve"> of January 2006. I am 1</w:t>
            </w:r>
            <w:r w:rsidR="00527D7E">
              <w:t>8</w:t>
            </w:r>
            <w:r>
              <w:t xml:space="preserve"> years old. </w:t>
            </w:r>
            <w:r w:rsidR="00D45059">
              <w:t>I finished Senior Sec</w:t>
            </w:r>
            <w:r w:rsidR="001A44FA">
              <w:t>ondary school September 2021</w:t>
            </w:r>
            <w:r w:rsidR="00D45059">
              <w:t xml:space="preserve">. I was a science student; my core subjects were </w:t>
            </w:r>
            <w:r w:rsidR="00781CC3">
              <w:t>Math, English, Physics, Biology and</w:t>
            </w:r>
            <w:r w:rsidR="00D45059">
              <w:t xml:space="preserve"> Chemistry. I</w:t>
            </w:r>
            <w:r w:rsidR="006D3440">
              <w:t xml:space="preserve"> </w:t>
            </w:r>
            <w:r w:rsidR="00527D7E">
              <w:t>am currently studying</w:t>
            </w:r>
            <w:r w:rsidR="006D3440">
              <w:t xml:space="preserve"> </w:t>
            </w:r>
            <w:r w:rsidR="00D45059">
              <w:t>Computer Science at the University of Northampton.</w:t>
            </w:r>
          </w:p>
          <w:p w14:paraId="77C01DF6" w14:textId="77777777" w:rsidR="00036450" w:rsidRDefault="00036450" w:rsidP="00036450"/>
          <w:sdt>
            <w:sdtPr>
              <w:id w:val="-1954003311"/>
              <w:placeholder>
                <w:docPart w:val="FB4F07CC576F45E89EF21DAAFE9F7C2D"/>
              </w:placeholder>
              <w:temporary/>
              <w:showingPlcHdr/>
              <w15:appearance w15:val="hidden"/>
            </w:sdtPr>
            <w:sdtContent>
              <w:p w14:paraId="204A66F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8E6F7FFBCFB44DEACAEB42CD80AB7B8"/>
              </w:placeholder>
              <w:temporary/>
              <w:showingPlcHdr/>
              <w15:appearance w15:val="hidden"/>
            </w:sdtPr>
            <w:sdtContent>
              <w:p w14:paraId="615C201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646F0F6" w14:textId="77777777" w:rsidR="004D3011" w:rsidRDefault="00A64310" w:rsidP="004D3011">
            <w:r>
              <w:t>07510671757</w:t>
            </w:r>
          </w:p>
          <w:p w14:paraId="0A96DD78" w14:textId="77777777" w:rsidR="004D3011" w:rsidRDefault="004D3011" w:rsidP="004D3011"/>
          <w:sdt>
            <w:sdtPr>
              <w:id w:val="-240260293"/>
              <w:placeholder>
                <w:docPart w:val="B09287E5D1CF49669470A2D627A785C0"/>
              </w:placeholder>
              <w:temporary/>
              <w:showingPlcHdr/>
              <w15:appearance w15:val="hidden"/>
            </w:sdtPr>
            <w:sdtContent>
              <w:p w14:paraId="58BAFEB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8CB70B4" w14:textId="77777777" w:rsidR="00036450" w:rsidRPr="00E4381A" w:rsidRDefault="001A44FA" w:rsidP="004D3011">
            <w:pPr>
              <w:rPr>
                <w:rStyle w:val="Hyperlink"/>
              </w:rPr>
            </w:pPr>
            <w:r>
              <w:t>d</w:t>
            </w:r>
            <w:r w:rsidR="00A64310">
              <w:t>anielogunleye567@gmail.com</w:t>
            </w:r>
          </w:p>
          <w:sdt>
            <w:sdtPr>
              <w:id w:val="-1444214663"/>
              <w:placeholder>
                <w:docPart w:val="D8610B31537E4C69A87C51266AEF54A7"/>
              </w:placeholder>
              <w:temporary/>
              <w:showingPlcHdr/>
              <w15:appearance w15:val="hidden"/>
            </w:sdtPr>
            <w:sdtContent>
              <w:p w14:paraId="4FAF6D4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8000600" w14:textId="77777777" w:rsidR="00A64310" w:rsidRDefault="009B64EF" w:rsidP="00A64310">
            <w:r>
              <w:t>Coding</w:t>
            </w:r>
            <w:r w:rsidR="00757E5F">
              <w:t>.</w:t>
            </w:r>
          </w:p>
          <w:p w14:paraId="53F2F33C" w14:textId="77777777" w:rsidR="009B64EF" w:rsidRDefault="009B64EF" w:rsidP="00A64310">
            <w:r>
              <w:t>Reading.</w:t>
            </w:r>
          </w:p>
          <w:p w14:paraId="2A6A1858" w14:textId="3F18CFFB" w:rsidR="009B64EF" w:rsidRPr="004D3011" w:rsidRDefault="00527D7E" w:rsidP="00A64310">
            <w:r>
              <w:t>Traveling.</w:t>
            </w:r>
          </w:p>
        </w:tc>
        <w:tc>
          <w:tcPr>
            <w:tcW w:w="720" w:type="dxa"/>
          </w:tcPr>
          <w:p w14:paraId="4334AFC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D172522C8D64079A4099BA3254787B7"/>
              </w:placeholder>
              <w:temporary/>
              <w:showingPlcHdr/>
              <w15:appearance w15:val="hidden"/>
            </w:sdtPr>
            <w:sdtContent>
              <w:p w14:paraId="5747330A" w14:textId="77777777" w:rsidR="004D3011" w:rsidRDefault="00E25A26" w:rsidP="00757E5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17DDBC0" w14:textId="77777777" w:rsidR="00036450" w:rsidRDefault="009B64EF" w:rsidP="00781CC3">
            <w:pPr>
              <w:pStyle w:val="Heading4"/>
            </w:pPr>
            <w:r>
              <w:t xml:space="preserve">Saints Margaret School, </w:t>
            </w:r>
            <w:r w:rsidR="00781CC3">
              <w:t>Lagos, Nigeria.</w:t>
            </w:r>
          </w:p>
          <w:p w14:paraId="34643BC7" w14:textId="77777777" w:rsidR="00781CC3" w:rsidRDefault="0009578A" w:rsidP="00781CC3">
            <w:r>
              <w:t xml:space="preserve"> September </w:t>
            </w:r>
            <w:r w:rsidR="00781CC3">
              <w:t xml:space="preserve">2009 – </w:t>
            </w:r>
            <w:r>
              <w:t xml:space="preserve"> July 2011</w:t>
            </w:r>
          </w:p>
          <w:p w14:paraId="045611C5" w14:textId="77777777" w:rsidR="00781CC3" w:rsidRDefault="0009578A" w:rsidP="00781CC3">
            <w:r>
              <w:t xml:space="preserve">Nursery - </w:t>
            </w:r>
            <w:r w:rsidR="00781CC3">
              <w:t>Year 1</w:t>
            </w:r>
          </w:p>
          <w:p w14:paraId="74F46930" w14:textId="77777777" w:rsidR="00781CC3" w:rsidRPr="00781CC3" w:rsidRDefault="00781CC3" w:rsidP="00781CC3"/>
          <w:p w14:paraId="5F74403C" w14:textId="77777777" w:rsidR="00036450" w:rsidRPr="00B359E4" w:rsidRDefault="009B64EF" w:rsidP="00B359E4">
            <w:pPr>
              <w:pStyle w:val="Heading4"/>
            </w:pPr>
            <w:r>
              <w:t xml:space="preserve">Capstone School, </w:t>
            </w:r>
            <w:r w:rsidR="00D45059">
              <w:t>Lagos, Nigeria.</w:t>
            </w:r>
          </w:p>
          <w:p w14:paraId="09D129EC" w14:textId="77777777" w:rsidR="00036450" w:rsidRPr="00B359E4" w:rsidRDefault="0009578A" w:rsidP="00B359E4">
            <w:pPr>
              <w:pStyle w:val="Date"/>
            </w:pPr>
            <w:r>
              <w:t xml:space="preserve">September </w:t>
            </w:r>
            <w:r w:rsidR="00781CC3">
              <w:t>2011 -</w:t>
            </w:r>
            <w:r>
              <w:t xml:space="preserve"> July</w:t>
            </w:r>
            <w:r w:rsidR="00781CC3">
              <w:t xml:space="preserve"> 2014</w:t>
            </w:r>
          </w:p>
          <w:p w14:paraId="3841FA55" w14:textId="77777777" w:rsidR="004D3011" w:rsidRDefault="00781CC3" w:rsidP="00036450">
            <w:r>
              <w:t>Year 2</w:t>
            </w:r>
            <w:r w:rsidR="00D45059">
              <w:t xml:space="preserve"> – Year 4.</w:t>
            </w:r>
          </w:p>
          <w:p w14:paraId="562D602D" w14:textId="77777777" w:rsidR="00D45059" w:rsidRDefault="00D45059" w:rsidP="00036450"/>
          <w:p w14:paraId="25CF7B43" w14:textId="77777777" w:rsidR="00D45059" w:rsidRDefault="009B64EF" w:rsidP="00D45059">
            <w:pPr>
              <w:pStyle w:val="Heading4"/>
            </w:pPr>
            <w:proofErr w:type="spellStart"/>
            <w:r>
              <w:t>Mictec</w:t>
            </w:r>
            <w:proofErr w:type="spellEnd"/>
            <w:r>
              <w:t xml:space="preserve"> School, </w:t>
            </w:r>
            <w:r w:rsidR="00D45059">
              <w:t>Lagos, Nigeria.</w:t>
            </w:r>
          </w:p>
          <w:p w14:paraId="23B875CF" w14:textId="77777777" w:rsidR="00D45059" w:rsidRDefault="0009578A" w:rsidP="00D45059">
            <w:r>
              <w:t xml:space="preserve">September </w:t>
            </w:r>
            <w:r w:rsidR="00781CC3">
              <w:t xml:space="preserve">2014 </w:t>
            </w:r>
            <w:r>
              <w:t>–</w:t>
            </w:r>
            <w:r w:rsidR="00781CC3">
              <w:t xml:space="preserve"> </w:t>
            </w:r>
            <w:r>
              <w:t xml:space="preserve">July </w:t>
            </w:r>
            <w:r w:rsidR="00781CC3">
              <w:t>2015</w:t>
            </w:r>
          </w:p>
          <w:p w14:paraId="768C5013" w14:textId="77777777" w:rsidR="00D45059" w:rsidRDefault="00D45059" w:rsidP="00D45059">
            <w:r>
              <w:t>Year 6.</w:t>
            </w:r>
          </w:p>
          <w:p w14:paraId="7FE8ECD9" w14:textId="77777777" w:rsidR="00D45059" w:rsidRDefault="00D45059" w:rsidP="00D45059">
            <w:r>
              <w:t xml:space="preserve"> </w:t>
            </w:r>
          </w:p>
          <w:p w14:paraId="25D33C17" w14:textId="77777777" w:rsidR="00D45059" w:rsidRDefault="009B64EF" w:rsidP="00D45059">
            <w:pPr>
              <w:pStyle w:val="Heading4"/>
            </w:pPr>
            <w:r>
              <w:t xml:space="preserve">Caleb International School, </w:t>
            </w:r>
            <w:r w:rsidR="00D45059">
              <w:t>Lagos, Nigeria.</w:t>
            </w:r>
          </w:p>
          <w:p w14:paraId="33B5108E" w14:textId="77777777" w:rsidR="00D45059" w:rsidRDefault="0009578A" w:rsidP="00D45059">
            <w:r>
              <w:t xml:space="preserve">September </w:t>
            </w:r>
            <w:r w:rsidR="00781CC3">
              <w:t>2015 -</w:t>
            </w:r>
            <w:r>
              <w:t xml:space="preserve"> July</w:t>
            </w:r>
            <w:r w:rsidR="00781CC3">
              <w:t xml:space="preserve"> 2018</w:t>
            </w:r>
          </w:p>
          <w:p w14:paraId="4448D507" w14:textId="77777777" w:rsidR="00D45059" w:rsidRDefault="00D45059" w:rsidP="00D45059">
            <w:r>
              <w:t>Year 7 – Year 9.</w:t>
            </w:r>
          </w:p>
          <w:p w14:paraId="39214549" w14:textId="77777777" w:rsidR="00D45059" w:rsidRDefault="00D45059" w:rsidP="00D45059">
            <w:r>
              <w:t>Completed Junior WAEC and NECO.</w:t>
            </w:r>
          </w:p>
          <w:p w14:paraId="4C6BCFE5" w14:textId="77777777" w:rsidR="00D45059" w:rsidRDefault="00D45059" w:rsidP="00D45059"/>
          <w:p w14:paraId="5F135DE1" w14:textId="77777777" w:rsidR="00D45059" w:rsidRDefault="00D45059" w:rsidP="00781CC3">
            <w:pPr>
              <w:pStyle w:val="Heading4"/>
            </w:pPr>
            <w:proofErr w:type="spellStart"/>
            <w:r>
              <w:t>White</w:t>
            </w:r>
            <w:r w:rsidR="009B64EF">
              <w:t>Sands</w:t>
            </w:r>
            <w:proofErr w:type="spellEnd"/>
            <w:r w:rsidR="009B64EF">
              <w:t xml:space="preserve"> School, </w:t>
            </w:r>
            <w:r w:rsidR="00781CC3">
              <w:t>Lagos, Nigeria.</w:t>
            </w:r>
          </w:p>
          <w:p w14:paraId="05056AD7" w14:textId="77777777" w:rsidR="00781CC3" w:rsidRPr="00781CC3" w:rsidRDefault="0009578A" w:rsidP="00781CC3">
            <w:r>
              <w:t xml:space="preserve">September </w:t>
            </w:r>
            <w:r w:rsidR="00781CC3">
              <w:t xml:space="preserve">2018 </w:t>
            </w:r>
            <w:r>
              <w:t>–</w:t>
            </w:r>
            <w:r w:rsidR="00781CC3">
              <w:t xml:space="preserve"> </w:t>
            </w:r>
            <w:r>
              <w:t xml:space="preserve">September </w:t>
            </w:r>
            <w:r w:rsidR="00781CC3">
              <w:t>2021</w:t>
            </w:r>
          </w:p>
          <w:p w14:paraId="3BE07560" w14:textId="77777777" w:rsidR="00D45059" w:rsidRDefault="00D45059" w:rsidP="00D45059">
            <w:r>
              <w:t>Year 10 – Year 12.</w:t>
            </w:r>
          </w:p>
          <w:p w14:paraId="2D03B15A" w14:textId="77777777" w:rsidR="00305859" w:rsidRDefault="00D45059" w:rsidP="00305859">
            <w:r>
              <w:t>Completed Senior WAEC and NECO.</w:t>
            </w:r>
          </w:p>
          <w:p w14:paraId="01B79C7F" w14:textId="77777777" w:rsidR="00305859" w:rsidRDefault="00305859" w:rsidP="00305859"/>
          <w:p w14:paraId="7BFB5C98" w14:textId="77777777" w:rsidR="00305859" w:rsidRDefault="00305859" w:rsidP="00305859"/>
          <w:p w14:paraId="751C36B8" w14:textId="77777777" w:rsidR="00A64310" w:rsidRDefault="00305859" w:rsidP="00305859">
            <w:pPr>
              <w:pStyle w:val="Heading2"/>
            </w:pPr>
            <w:r>
              <w:t>SKILLS</w:t>
            </w:r>
          </w:p>
          <w:p w14:paraId="566C1938" w14:textId="77777777" w:rsidR="00305859" w:rsidRDefault="00305859" w:rsidP="00305859">
            <w:r w:rsidRPr="00305859">
              <w:rPr>
                <w:u w:val="single"/>
              </w:rPr>
              <w:t>IT SKILLS</w:t>
            </w:r>
            <w:r>
              <w:t>: HTML, CSS, Robotics Coding.</w:t>
            </w:r>
          </w:p>
          <w:p w14:paraId="0C10543C" w14:textId="77777777" w:rsidR="00305859" w:rsidRDefault="00305859" w:rsidP="00305859"/>
          <w:p w14:paraId="697C41EF" w14:textId="77777777" w:rsidR="00305859" w:rsidRPr="00305859" w:rsidRDefault="00305859" w:rsidP="00305859">
            <w:r w:rsidRPr="00305859">
              <w:rPr>
                <w:u w:val="single"/>
              </w:rPr>
              <w:t>LANGUAGE</w:t>
            </w:r>
            <w:r w:rsidR="001A44FA">
              <w:t>: English (Native), Yoruba.</w:t>
            </w:r>
          </w:p>
        </w:tc>
      </w:tr>
    </w:tbl>
    <w:p w14:paraId="4564F65B" w14:textId="77777777" w:rsidR="00757E5F" w:rsidRDefault="00757E5F" w:rsidP="000C45FF">
      <w:pPr>
        <w:tabs>
          <w:tab w:val="left" w:pos="990"/>
        </w:tabs>
      </w:pPr>
    </w:p>
    <w:sectPr w:rsidR="00757E5F" w:rsidSect="009A51F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A3D4" w14:textId="77777777" w:rsidR="009A51F3" w:rsidRDefault="009A51F3" w:rsidP="000C45FF">
      <w:r>
        <w:separator/>
      </w:r>
    </w:p>
  </w:endnote>
  <w:endnote w:type="continuationSeparator" w:id="0">
    <w:p w14:paraId="0DC21A04" w14:textId="77777777" w:rsidR="009A51F3" w:rsidRDefault="009A51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722F" w14:textId="77777777" w:rsidR="009A51F3" w:rsidRDefault="009A51F3" w:rsidP="000C45FF">
      <w:r>
        <w:separator/>
      </w:r>
    </w:p>
  </w:footnote>
  <w:footnote w:type="continuationSeparator" w:id="0">
    <w:p w14:paraId="37281767" w14:textId="77777777" w:rsidR="009A51F3" w:rsidRDefault="009A51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8A12" w14:textId="77777777" w:rsidR="0009578A" w:rsidRDefault="0009578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4A66912" wp14:editId="4F19931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B7947"/>
    <w:multiLevelType w:val="hybridMultilevel"/>
    <w:tmpl w:val="B6BC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3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10"/>
    <w:rsid w:val="00036450"/>
    <w:rsid w:val="00074DD4"/>
    <w:rsid w:val="00094499"/>
    <w:rsid w:val="0009578A"/>
    <w:rsid w:val="000C45FF"/>
    <w:rsid w:val="000E3FD1"/>
    <w:rsid w:val="00112054"/>
    <w:rsid w:val="001525E1"/>
    <w:rsid w:val="00180329"/>
    <w:rsid w:val="0019001F"/>
    <w:rsid w:val="001A44FA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5859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27D7E"/>
    <w:rsid w:val="005E39D5"/>
    <w:rsid w:val="00600670"/>
    <w:rsid w:val="0062123A"/>
    <w:rsid w:val="00646E75"/>
    <w:rsid w:val="006771D0"/>
    <w:rsid w:val="006D3440"/>
    <w:rsid w:val="00715FCB"/>
    <w:rsid w:val="00743101"/>
    <w:rsid w:val="00757E5F"/>
    <w:rsid w:val="007775E1"/>
    <w:rsid w:val="00781CC3"/>
    <w:rsid w:val="007867A0"/>
    <w:rsid w:val="007927F5"/>
    <w:rsid w:val="00802CA0"/>
    <w:rsid w:val="00810929"/>
    <w:rsid w:val="00865018"/>
    <w:rsid w:val="009260CD"/>
    <w:rsid w:val="00952C25"/>
    <w:rsid w:val="009A51F3"/>
    <w:rsid w:val="009B64EF"/>
    <w:rsid w:val="00A2118D"/>
    <w:rsid w:val="00A64310"/>
    <w:rsid w:val="00AD76E2"/>
    <w:rsid w:val="00B20152"/>
    <w:rsid w:val="00B359E4"/>
    <w:rsid w:val="00B57D98"/>
    <w:rsid w:val="00B70850"/>
    <w:rsid w:val="00BE0F3F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5059"/>
    <w:rsid w:val="00D5459D"/>
    <w:rsid w:val="00DA1F4D"/>
    <w:rsid w:val="00DD172A"/>
    <w:rsid w:val="00E25A26"/>
    <w:rsid w:val="00E4381A"/>
    <w:rsid w:val="00E55D74"/>
    <w:rsid w:val="00F60274"/>
    <w:rsid w:val="00F73C59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5533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6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EA21AFC9E4B21BBEB8EC0B612E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E76C-AB83-4553-A286-C38B5DD76E55}"/>
      </w:docPartPr>
      <w:docPartBody>
        <w:p w:rsidR="00EE0349" w:rsidRDefault="00EE0349">
          <w:pPr>
            <w:pStyle w:val="615EA21AFC9E4B21BBEB8EC0B612E9AF"/>
          </w:pPr>
          <w:r w:rsidRPr="00D5459D">
            <w:t>Profile</w:t>
          </w:r>
        </w:p>
      </w:docPartBody>
    </w:docPart>
    <w:docPart>
      <w:docPartPr>
        <w:name w:val="FB4F07CC576F45E89EF21DAAFE9F7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FB1E-3E59-43A1-BEAD-E2AB4D6711B1}"/>
      </w:docPartPr>
      <w:docPartBody>
        <w:p w:rsidR="00EE0349" w:rsidRDefault="00EE0349">
          <w:pPr>
            <w:pStyle w:val="FB4F07CC576F45E89EF21DAAFE9F7C2D"/>
          </w:pPr>
          <w:r w:rsidRPr="00CB0055">
            <w:t>Contact</w:t>
          </w:r>
        </w:p>
      </w:docPartBody>
    </w:docPart>
    <w:docPart>
      <w:docPartPr>
        <w:name w:val="F8E6F7FFBCFB44DEACAEB42CD80AB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67567-AEA2-4FAA-9C2E-863C98DC4C60}"/>
      </w:docPartPr>
      <w:docPartBody>
        <w:p w:rsidR="00EE0349" w:rsidRDefault="00EE0349">
          <w:pPr>
            <w:pStyle w:val="F8E6F7FFBCFB44DEACAEB42CD80AB7B8"/>
          </w:pPr>
          <w:r w:rsidRPr="004D3011">
            <w:t>PHONE:</w:t>
          </w:r>
        </w:p>
      </w:docPartBody>
    </w:docPart>
    <w:docPart>
      <w:docPartPr>
        <w:name w:val="B09287E5D1CF49669470A2D627A78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51871-E144-4608-8857-63AF1B0C2A1C}"/>
      </w:docPartPr>
      <w:docPartBody>
        <w:p w:rsidR="00EE0349" w:rsidRDefault="00EE0349">
          <w:pPr>
            <w:pStyle w:val="B09287E5D1CF49669470A2D627A785C0"/>
          </w:pPr>
          <w:r w:rsidRPr="004D3011">
            <w:t>EMAIL:</w:t>
          </w:r>
        </w:p>
      </w:docPartBody>
    </w:docPart>
    <w:docPart>
      <w:docPartPr>
        <w:name w:val="D8610B31537E4C69A87C51266AEF5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4E74-5A4C-489E-A50A-0848C9BC9A88}"/>
      </w:docPartPr>
      <w:docPartBody>
        <w:p w:rsidR="00EE0349" w:rsidRDefault="00EE0349">
          <w:pPr>
            <w:pStyle w:val="D8610B31537E4C69A87C51266AEF54A7"/>
          </w:pPr>
          <w:r w:rsidRPr="00CB0055">
            <w:t>Hobbies</w:t>
          </w:r>
        </w:p>
      </w:docPartBody>
    </w:docPart>
    <w:docPart>
      <w:docPartPr>
        <w:name w:val="9D172522C8D64079A4099BA32547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CA8A-DD19-4364-AD51-E0CEB2E827D9}"/>
      </w:docPartPr>
      <w:docPartBody>
        <w:p w:rsidR="00EE0349" w:rsidRDefault="00EE0349">
          <w:pPr>
            <w:pStyle w:val="9D172522C8D64079A4099BA3254787B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49"/>
    <w:rsid w:val="00C77C6D"/>
    <w:rsid w:val="00E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5EA21AFC9E4B21BBEB8EC0B612E9AF">
    <w:name w:val="615EA21AFC9E4B21BBEB8EC0B612E9AF"/>
  </w:style>
  <w:style w:type="paragraph" w:customStyle="1" w:styleId="FB4F07CC576F45E89EF21DAAFE9F7C2D">
    <w:name w:val="FB4F07CC576F45E89EF21DAAFE9F7C2D"/>
  </w:style>
  <w:style w:type="paragraph" w:customStyle="1" w:styleId="F8E6F7FFBCFB44DEACAEB42CD80AB7B8">
    <w:name w:val="F8E6F7FFBCFB44DEACAEB42CD80AB7B8"/>
  </w:style>
  <w:style w:type="paragraph" w:customStyle="1" w:styleId="B09287E5D1CF49669470A2D627A785C0">
    <w:name w:val="B09287E5D1CF49669470A2D627A785C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8610B31537E4C69A87C51266AEF54A7">
    <w:name w:val="D8610B31537E4C69A87C51266AEF54A7"/>
  </w:style>
  <w:style w:type="paragraph" w:customStyle="1" w:styleId="9D172522C8D64079A4099BA3254787B7">
    <w:name w:val="9D172522C8D64079A4099BA3254787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C:\Users\DELL\AppData\Roaming\Microsoft\Templates\Blue grey resume.dotx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2024-01-23T09:44:00Z</dcterms:created>
  <dcterms:modified xsi:type="dcterms:W3CDTF">2024-01-23T09:44:00Z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